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6658" w14:textId="77777777" w:rsidR="00C55D85" w:rsidRDefault="00C55D85" w:rsidP="00DD5F82">
      <w:pPr>
        <w:pStyle w:val="GraphicAnchor"/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5BA8EF92" w14:textId="77777777" w:rsidTr="001C2A37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7720E4B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7D9B224B" w14:textId="780A4F60" w:rsidR="00DD5F82" w:rsidRPr="00F316AD" w:rsidRDefault="00620A02" w:rsidP="005908F0">
            <w:pPr>
              <w:pStyle w:val="Title"/>
              <w:spacing w:before="480" w:after="0" w:line="276" w:lineRule="auto"/>
            </w:pPr>
            <w:r>
              <w:t>Lance Jibril</w:t>
            </w:r>
            <w:r w:rsidR="00DD5F82">
              <w:t xml:space="preserve"> </w:t>
            </w:r>
            <w:r>
              <w:rPr>
                <w:rStyle w:val="Emphasis"/>
              </w:rPr>
              <w:t>Tero</w:t>
            </w:r>
          </w:p>
          <w:p w14:paraId="437F8949" w14:textId="52DD960C" w:rsidR="00DD5F82" w:rsidRDefault="00DD5F82" w:rsidP="005908F0">
            <w:pPr>
              <w:pStyle w:val="Subtitle"/>
              <w:spacing w:after="0"/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0EC2A10C" w14:textId="77777777" w:rsidR="00DD5F82" w:rsidRDefault="00DD5F82" w:rsidP="00B20DFA"/>
        </w:tc>
      </w:tr>
      <w:tr w:rsidR="00DD5F82" w14:paraId="738FEB18" w14:textId="77777777" w:rsidTr="001C2A37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AFBA64D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327D841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A9FE7E4" w14:textId="77777777" w:rsidR="00DD5F82" w:rsidRDefault="00DD5F82" w:rsidP="00B20DFA"/>
        </w:tc>
      </w:tr>
      <w:tr w:rsidR="00DD5F82" w14:paraId="4C58B9C2" w14:textId="77777777" w:rsidTr="001C2A37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33AECAE" w14:textId="77777777" w:rsidR="00DD5F82" w:rsidRPr="00605A5B" w:rsidRDefault="00E312E5" w:rsidP="00B20DFA">
            <w:pPr>
              <w:pStyle w:val="Heading1"/>
            </w:pPr>
            <w:sdt>
              <w:sdtPr>
                <w:id w:val="1604447469"/>
                <w:placeholder>
                  <w:docPart w:val="4CD93FB3D5A443949C11214747851B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4FFF4584" w14:textId="6060A8F4" w:rsidR="00DD5F82" w:rsidRDefault="00620A02" w:rsidP="00620A02">
            <w:pPr>
              <w:pStyle w:val="TextLeft"/>
            </w:pPr>
            <w:r>
              <w:t>7228 Autumn Crossing Way,</w:t>
            </w:r>
          </w:p>
          <w:p w14:paraId="773E7FE4" w14:textId="6B1C8B3D" w:rsidR="00620A02" w:rsidRPr="00620A02" w:rsidRDefault="00620A02" w:rsidP="00620A02">
            <w:pPr>
              <w:pStyle w:val="TextLeft"/>
            </w:pPr>
            <w:r>
              <w:t>Brentwood, TN-37027</w:t>
            </w:r>
          </w:p>
          <w:p w14:paraId="0F1ABE8F" w14:textId="2439D0F3" w:rsidR="00DD5F82" w:rsidRDefault="00620A02" w:rsidP="00B20DFA">
            <w:pPr>
              <w:pStyle w:val="TextLeft"/>
            </w:pPr>
            <w:r>
              <w:t>(270)-978-9108</w:t>
            </w:r>
          </w:p>
          <w:p w14:paraId="0DB0EAF0" w14:textId="7E80B351" w:rsidR="00DC3463" w:rsidRDefault="00E312E5" w:rsidP="00DC3463">
            <w:pPr>
              <w:pStyle w:val="TextLeft"/>
            </w:pPr>
            <w:hyperlink r:id="rId7" w:history="1">
              <w:r w:rsidR="00DC3463" w:rsidRPr="00312937">
                <w:rPr>
                  <w:rStyle w:val="Hyperlink"/>
                </w:rPr>
                <w:t>lance.tero@gmail.com</w:t>
              </w:r>
            </w:hyperlink>
          </w:p>
          <w:p w14:paraId="14360DFC" w14:textId="77777777" w:rsidR="00DC3463" w:rsidRPr="00DC3463" w:rsidRDefault="00DC3463" w:rsidP="00DC3463"/>
          <w:p w14:paraId="656EBE18" w14:textId="0F1A9516" w:rsidR="00620A02" w:rsidRPr="00620A02" w:rsidRDefault="00620A02" w:rsidP="00620A02"/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014B7D36" w14:textId="480F3FA2" w:rsidR="00620A02" w:rsidRPr="00620A02" w:rsidRDefault="00620A02" w:rsidP="00620A02">
            <w:pPr>
              <w:pStyle w:val="Heading2"/>
              <w:ind w:left="0"/>
            </w:pPr>
            <w:r>
              <w:t>Experience / Academics</w:t>
            </w:r>
          </w:p>
          <w:p w14:paraId="057AFD82" w14:textId="74A4D0A5" w:rsidR="00DC3463" w:rsidRDefault="00620A02" w:rsidP="00620A02">
            <w:pPr>
              <w:spacing w:after="4" w:line="338" w:lineRule="auto"/>
              <w:ind w:right="556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08/2022-12/2022</w:t>
            </w:r>
          </w:p>
          <w:p w14:paraId="177A2155" w14:textId="77777777" w:rsidR="00620A02" w:rsidRDefault="00620A02" w:rsidP="00620A02">
            <w:pPr>
              <w:pStyle w:val="Heading2"/>
              <w:ind w:left="0"/>
            </w:pPr>
            <w:r>
              <w:t xml:space="preserve">SOFTWARE ENGINEERING, </w:t>
            </w:r>
            <w:r>
              <w:rPr>
                <w:b w:val="0"/>
                <w:color w:val="595959"/>
              </w:rPr>
              <w:t>VANDERBILT UNIVERSITY</w:t>
            </w:r>
          </w:p>
          <w:p w14:paraId="435D78D2" w14:textId="4B2BC335" w:rsid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>Worked with a graduate student from Vanderbilt University with 4 other members to develop a game</w:t>
            </w:r>
            <w:r w:rsidR="006D0925">
              <w:rPr>
                <w:color w:val="595959"/>
                <w:sz w:val="20"/>
                <w:szCs w:val="20"/>
              </w:rPr>
              <w:t xml:space="preserve"> in Unity</w:t>
            </w:r>
            <w:r w:rsidRPr="00620A02">
              <w:rPr>
                <w:color w:val="595959"/>
                <w:sz w:val="20"/>
                <w:szCs w:val="20"/>
              </w:rPr>
              <w:t xml:space="preserve"> that would </w:t>
            </w:r>
            <w:r w:rsidR="00E8318E">
              <w:rPr>
                <w:color w:val="595959"/>
                <w:sz w:val="20"/>
                <w:szCs w:val="20"/>
              </w:rPr>
              <w:t>collect data on people with autism</w:t>
            </w:r>
            <w:r w:rsidRPr="00620A02">
              <w:rPr>
                <w:color w:val="595959"/>
                <w:sz w:val="20"/>
                <w:szCs w:val="20"/>
              </w:rPr>
              <w:t xml:space="preserve"> to find problem areas in their social skills.</w:t>
            </w:r>
            <w:r w:rsidR="006D0925">
              <w:rPr>
                <w:color w:val="595959"/>
                <w:sz w:val="20"/>
                <w:szCs w:val="20"/>
              </w:rPr>
              <w:t xml:space="preserve"> Project was designed in C#.</w:t>
            </w:r>
          </w:p>
          <w:p w14:paraId="01AB3E07" w14:textId="77777777" w:rsidR="00DC3463" w:rsidRPr="00620A02" w:rsidRDefault="00DC3463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</w:p>
          <w:p w14:paraId="3F9B4E41" w14:textId="77777777" w:rsidR="00620A02" w:rsidRPr="00620A02" w:rsidRDefault="00620A02" w:rsidP="00620A02"/>
          <w:p w14:paraId="03A99DB5" w14:textId="77777777" w:rsidR="00620A02" w:rsidRDefault="00620A02" w:rsidP="00620A02">
            <w:pPr>
              <w:spacing w:after="20"/>
            </w:pPr>
            <w:r>
              <w:rPr>
                <w:b/>
                <w:color w:val="595959"/>
              </w:rPr>
              <w:t xml:space="preserve">01/2021 – 05/2021 </w:t>
            </w:r>
          </w:p>
          <w:p w14:paraId="367467E8" w14:textId="365F123E" w:rsidR="00620A02" w:rsidRDefault="00620A02" w:rsidP="00620A02">
            <w:pPr>
              <w:pStyle w:val="Heading2"/>
              <w:ind w:left="0"/>
            </w:pPr>
            <w:r>
              <w:t xml:space="preserve">ALGORITHMS &amp; DATA STRUCTURES, </w:t>
            </w:r>
            <w:r>
              <w:rPr>
                <w:b w:val="0"/>
                <w:color w:val="595959"/>
              </w:rPr>
              <w:t>MIDDLE TENNESEE STATE UNIVERSITY</w:t>
            </w:r>
            <w:r>
              <w:t xml:space="preserve"> </w:t>
            </w:r>
          </w:p>
          <w:p w14:paraId="2FCFB935" w14:textId="1BEAB30B" w:rsid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 xml:space="preserve">Learned about many types of data structures including arrays, stacks, queues, linked </w:t>
            </w:r>
            <w:r w:rsidR="007A5477" w:rsidRPr="00620A02">
              <w:rPr>
                <w:color w:val="595959"/>
                <w:sz w:val="20"/>
                <w:szCs w:val="20"/>
              </w:rPr>
              <w:t>lists,</w:t>
            </w:r>
            <w:r w:rsidRPr="00620A02">
              <w:rPr>
                <w:color w:val="595959"/>
                <w:sz w:val="20"/>
                <w:szCs w:val="20"/>
              </w:rPr>
              <w:t xml:space="preserve"> and trees. Projects were programmed in C++. </w:t>
            </w:r>
          </w:p>
          <w:p w14:paraId="75D795BB" w14:textId="77777777" w:rsidR="00DC3463" w:rsidRPr="00620A02" w:rsidRDefault="00DC3463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</w:p>
          <w:p w14:paraId="1ECAD42A" w14:textId="77777777" w:rsidR="00620A02" w:rsidRDefault="00620A02" w:rsidP="00620A02">
            <w:pPr>
              <w:spacing w:after="4"/>
              <w:ind w:left="658" w:right="556"/>
              <w:rPr>
                <w:color w:val="595959"/>
              </w:rPr>
            </w:pPr>
          </w:p>
          <w:p w14:paraId="66630838" w14:textId="77777777" w:rsidR="00620A02" w:rsidRDefault="00620A02" w:rsidP="00620A02">
            <w:pPr>
              <w:spacing w:after="4"/>
              <w:ind w:right="556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01/2022-05/2022</w:t>
            </w:r>
          </w:p>
          <w:p w14:paraId="6A81171E" w14:textId="76E71A85" w:rsidR="00DC3463" w:rsidRPr="00DC3463" w:rsidRDefault="00620A02" w:rsidP="00DC3463">
            <w:pPr>
              <w:pStyle w:val="Heading2"/>
              <w:ind w:left="0"/>
              <w:rPr>
                <w:b w:val="0"/>
                <w:color w:val="595959"/>
              </w:rPr>
            </w:pPr>
            <w:r>
              <w:t xml:space="preserve">NEURAL NETS, </w:t>
            </w:r>
            <w:r w:rsidRPr="007A0FB1">
              <w:rPr>
                <w:b w:val="0"/>
                <w:color w:val="595959"/>
              </w:rPr>
              <w:t>MIDDLE TENNESSEE STATE UNIVERSITY</w:t>
            </w:r>
          </w:p>
          <w:p w14:paraId="13019B3B" w14:textId="784AE5C3" w:rsid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 xml:space="preserve">Learned about how neural nets worked and worked with different architectures throughout the semester with different projects. Also built a semester long personal project that let us price check NFTs using neural nets. Projects were programmed in Python </w:t>
            </w:r>
            <w:r w:rsidR="00FF6F79">
              <w:rPr>
                <w:color w:val="595959"/>
                <w:sz w:val="20"/>
                <w:szCs w:val="20"/>
              </w:rPr>
              <w:t>with</w:t>
            </w:r>
            <w:r w:rsidRPr="00620A02">
              <w:rPr>
                <w:color w:val="595959"/>
                <w:sz w:val="20"/>
                <w:szCs w:val="20"/>
              </w:rPr>
              <w:t xml:space="preserve"> TensorFlow.</w:t>
            </w:r>
          </w:p>
          <w:p w14:paraId="399D79A7" w14:textId="77777777" w:rsidR="00DC3463" w:rsidRPr="00620A02" w:rsidRDefault="00DC3463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</w:p>
          <w:p w14:paraId="4CF80C0F" w14:textId="62F36926" w:rsidR="00620A02" w:rsidRDefault="00620A02" w:rsidP="00620A02">
            <w:pPr>
              <w:spacing w:after="4"/>
              <w:ind w:left="658" w:right="556"/>
              <w:rPr>
                <w:color w:val="595959"/>
              </w:rPr>
            </w:pPr>
          </w:p>
          <w:p w14:paraId="703A43AF" w14:textId="77777777" w:rsidR="00620A02" w:rsidRDefault="00620A02" w:rsidP="00620A02">
            <w:pPr>
              <w:spacing w:after="4" w:line="338" w:lineRule="auto"/>
              <w:ind w:right="556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>08/2022-12/2022</w:t>
            </w:r>
          </w:p>
          <w:p w14:paraId="06439533" w14:textId="77777777" w:rsidR="00620A02" w:rsidRDefault="00620A02" w:rsidP="00620A02">
            <w:pPr>
              <w:pStyle w:val="Heading2"/>
              <w:ind w:left="0"/>
            </w:pPr>
            <w:r>
              <w:t xml:space="preserve">DATABASE, </w:t>
            </w:r>
            <w:r w:rsidRPr="007A0FB1">
              <w:rPr>
                <w:b w:val="0"/>
                <w:color w:val="595959"/>
              </w:rPr>
              <w:t>MIDDLE TENNESSEE STATE UNIVERSITY</w:t>
            </w:r>
          </w:p>
          <w:p w14:paraId="69BF8C7B" w14:textId="77777777" w:rsidR="00620A02" w:rsidRPr="00620A02" w:rsidRDefault="00620A02" w:rsidP="00620A02">
            <w:pPr>
              <w:spacing w:after="4"/>
              <w:ind w:right="556"/>
              <w:rPr>
                <w:color w:val="595959"/>
                <w:sz w:val="20"/>
                <w:szCs w:val="20"/>
              </w:rPr>
            </w:pPr>
            <w:r w:rsidRPr="00620A02">
              <w:rPr>
                <w:color w:val="595959"/>
                <w:sz w:val="20"/>
                <w:szCs w:val="20"/>
              </w:rPr>
              <w:t>Learned about how to query through databases and write programs using packages such as Flask with Python to make a website that would be connected to a database for a project that lets people sell items that they no longer needed.</w:t>
            </w:r>
          </w:p>
          <w:p w14:paraId="2F15BE82" w14:textId="77777777" w:rsidR="00620A02" w:rsidRDefault="00620A02" w:rsidP="00620A02">
            <w:pPr>
              <w:spacing w:after="4"/>
              <w:ind w:left="658" w:right="556"/>
              <w:rPr>
                <w:color w:val="595959"/>
              </w:rPr>
            </w:pPr>
          </w:p>
          <w:p w14:paraId="2A49A59C" w14:textId="77777777" w:rsidR="00620A02" w:rsidRDefault="00620A02" w:rsidP="00620A02">
            <w:pPr>
              <w:spacing w:after="4"/>
              <w:ind w:right="556"/>
              <w:rPr>
                <w:color w:val="595959"/>
              </w:rPr>
            </w:pPr>
          </w:p>
          <w:p w14:paraId="253A659B" w14:textId="38F7E663" w:rsidR="00DD5F82" w:rsidRPr="006E70D3" w:rsidRDefault="00DD5F82" w:rsidP="00620A02">
            <w:pPr>
              <w:spacing w:after="4"/>
              <w:ind w:left="658" w:right="556"/>
            </w:pPr>
          </w:p>
        </w:tc>
      </w:tr>
      <w:tr w:rsidR="00DD5F82" w14:paraId="6AD1693D" w14:textId="77777777" w:rsidTr="001C2A37">
        <w:trPr>
          <w:trHeight w:val="781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B071362" w14:textId="14E2290A" w:rsidR="00620A02" w:rsidRPr="00620A02" w:rsidRDefault="00620A02" w:rsidP="00620A02">
            <w:pPr>
              <w:pStyle w:val="TextLef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 w:rsidRPr="00620A02"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Skills</w:t>
            </w:r>
          </w:p>
          <w:p w14:paraId="586FF33C" w14:textId="017CC9B7" w:rsidR="00620A02" w:rsidRDefault="00620A02" w:rsidP="00620A02">
            <w:pPr>
              <w:pStyle w:val="TextLeft"/>
            </w:pPr>
            <w:r>
              <w:t>C, C++, C#</w:t>
            </w:r>
          </w:p>
          <w:p w14:paraId="59D32D19" w14:textId="1F756720" w:rsidR="00620A02" w:rsidRDefault="00620A02" w:rsidP="00620A02">
            <w:pPr>
              <w:pStyle w:val="TextLeft"/>
            </w:pPr>
            <w:r>
              <w:t xml:space="preserve">Java </w:t>
            </w:r>
          </w:p>
          <w:p w14:paraId="1575EBEE" w14:textId="3603EAF0" w:rsidR="00620A02" w:rsidRDefault="00620A02" w:rsidP="00620A02">
            <w:pPr>
              <w:pStyle w:val="TextLeft"/>
            </w:pPr>
            <w:r>
              <w:t>JavaScript</w:t>
            </w:r>
            <w:r w:rsidR="00660536">
              <w:t xml:space="preserve"> (</w:t>
            </w:r>
            <w:r w:rsidR="007A5477">
              <w:t>React</w:t>
            </w:r>
            <w:r w:rsidR="00660536">
              <w:t>)</w:t>
            </w:r>
          </w:p>
          <w:p w14:paraId="67E8C6C0" w14:textId="20579991" w:rsidR="00620A02" w:rsidRDefault="00620A02" w:rsidP="00620A02">
            <w:pPr>
              <w:pStyle w:val="TextLeft"/>
            </w:pPr>
            <w:r>
              <w:t>Python (Flask)</w:t>
            </w:r>
          </w:p>
          <w:p w14:paraId="681DA3EA" w14:textId="58C41DA0" w:rsidR="00620A02" w:rsidRDefault="00620A02" w:rsidP="00620A02">
            <w:pPr>
              <w:pStyle w:val="TextLeft"/>
            </w:pPr>
            <w:r>
              <w:t>SQL (MySQL)</w:t>
            </w:r>
          </w:p>
          <w:p w14:paraId="3801BA85" w14:textId="77777777" w:rsidR="00620A02" w:rsidRDefault="00620A02" w:rsidP="00620A02">
            <w:pPr>
              <w:pStyle w:val="TextLeft"/>
            </w:pPr>
            <w:r>
              <w:t>UNIX, Git</w:t>
            </w:r>
          </w:p>
          <w:p w14:paraId="542644FD" w14:textId="6EBAF1FB" w:rsidR="00620A02" w:rsidRDefault="00620A02" w:rsidP="00620A02">
            <w:pPr>
              <w:pStyle w:val="TextLeft"/>
            </w:pPr>
            <w:r>
              <w:t>HTML/CSS</w:t>
            </w:r>
          </w:p>
          <w:p w14:paraId="5B3176D9" w14:textId="097E6D4D" w:rsidR="00620A02" w:rsidRDefault="00620A02" w:rsidP="00620A02">
            <w:pPr>
              <w:pStyle w:val="TextLeft"/>
            </w:pPr>
          </w:p>
          <w:p w14:paraId="50BE9693" w14:textId="77777777" w:rsidR="00620A02" w:rsidRDefault="00620A02" w:rsidP="00620A02">
            <w:pPr>
              <w:pStyle w:val="TextLeft"/>
            </w:pPr>
          </w:p>
          <w:p w14:paraId="31EA9D2F" w14:textId="77777777" w:rsidR="00620A02" w:rsidRDefault="00620A02" w:rsidP="00620A02">
            <w:pPr>
              <w:pStyle w:val="TextLeft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r w:rsidRPr="00620A02"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  <w:t>Education</w:t>
            </w:r>
          </w:p>
          <w:p w14:paraId="0AA9DC45" w14:textId="77777777" w:rsidR="00620A02" w:rsidRDefault="00620A02" w:rsidP="00620A02">
            <w:pPr>
              <w:pStyle w:val="TextLeft"/>
            </w:pPr>
            <w:r w:rsidRPr="00620A02">
              <w:rPr>
                <w:b/>
                <w:bCs/>
              </w:rPr>
              <w:t>B.S</w:t>
            </w:r>
            <w:r>
              <w:t>.</w:t>
            </w:r>
          </w:p>
          <w:p w14:paraId="4321E6DC" w14:textId="77777777" w:rsidR="00620A02" w:rsidRDefault="00620A02" w:rsidP="00620A02">
            <w:pPr>
              <w:pStyle w:val="TextLeft"/>
            </w:pPr>
            <w:r>
              <w:t>Computer Science and Mathematics</w:t>
            </w:r>
          </w:p>
          <w:p w14:paraId="25A30B25" w14:textId="77777777" w:rsidR="00620A02" w:rsidRDefault="00620A02" w:rsidP="00620A02">
            <w:pPr>
              <w:pStyle w:val="TextLeft"/>
            </w:pPr>
            <w:r>
              <w:t>Middle Tennessee State University</w:t>
            </w:r>
          </w:p>
          <w:p w14:paraId="7AEF4482" w14:textId="77777777" w:rsidR="00620A02" w:rsidRPr="00620A02" w:rsidRDefault="00620A02" w:rsidP="00620A02">
            <w:pPr>
              <w:pStyle w:val="TextLeft"/>
              <w:rPr>
                <w:b/>
                <w:bCs/>
              </w:rPr>
            </w:pPr>
            <w:r w:rsidRPr="00620A02">
              <w:rPr>
                <w:b/>
                <w:bCs/>
              </w:rPr>
              <w:t>09/2019 – 05/2023</w:t>
            </w:r>
          </w:p>
          <w:p w14:paraId="68E11FDA" w14:textId="25400F98" w:rsidR="00620A02" w:rsidRPr="00620A02" w:rsidRDefault="00620A02" w:rsidP="00620A02"/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</w:tcBorders>
          </w:tcPr>
          <w:p w14:paraId="1F8FCDA8" w14:textId="77777777" w:rsidR="00DD5F82" w:rsidRDefault="00DD5F82" w:rsidP="00B20DFA">
            <w:pPr>
              <w:pStyle w:val="TextRight"/>
            </w:pPr>
          </w:p>
        </w:tc>
      </w:tr>
    </w:tbl>
    <w:p w14:paraId="7EBF46BD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09AAFD" wp14:editId="0CF155CC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CB0AD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6228" w14:textId="77777777" w:rsidR="00FB4C36" w:rsidRDefault="00FB4C36" w:rsidP="00F316AD">
      <w:r>
        <w:separator/>
      </w:r>
    </w:p>
  </w:endnote>
  <w:endnote w:type="continuationSeparator" w:id="0">
    <w:p w14:paraId="7DE9A5C2" w14:textId="77777777" w:rsidR="00FB4C36" w:rsidRDefault="00FB4C3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A5225" w14:textId="77777777" w:rsidR="00FB4C36" w:rsidRDefault="00FB4C36" w:rsidP="00F316AD">
      <w:r>
        <w:separator/>
      </w:r>
    </w:p>
  </w:footnote>
  <w:footnote w:type="continuationSeparator" w:id="0">
    <w:p w14:paraId="38F4D020" w14:textId="77777777" w:rsidR="00FB4C36" w:rsidRDefault="00FB4C3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042C29BD"/>
    <w:multiLevelType w:val="hybridMultilevel"/>
    <w:tmpl w:val="F130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4688B"/>
    <w:multiLevelType w:val="hybridMultilevel"/>
    <w:tmpl w:val="DFC4F0B2"/>
    <w:lvl w:ilvl="0" w:tplc="780604C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1C7E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E5B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C1D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2DD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8021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465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4E416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825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31E235F"/>
    <w:multiLevelType w:val="hybridMultilevel"/>
    <w:tmpl w:val="EADA50AC"/>
    <w:lvl w:ilvl="0" w:tplc="F7A4FDE6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623">
    <w:abstractNumId w:val="0"/>
  </w:num>
  <w:num w:numId="2" w16cid:durableId="637614530">
    <w:abstractNumId w:val="1"/>
  </w:num>
  <w:num w:numId="3" w16cid:durableId="1747266228">
    <w:abstractNumId w:val="2"/>
  </w:num>
  <w:num w:numId="4" w16cid:durableId="619603091">
    <w:abstractNumId w:val="3"/>
  </w:num>
  <w:num w:numId="5" w16cid:durableId="1902015541">
    <w:abstractNumId w:val="8"/>
  </w:num>
  <w:num w:numId="6" w16cid:durableId="2094622687">
    <w:abstractNumId w:val="4"/>
  </w:num>
  <w:num w:numId="7" w16cid:durableId="1423068135">
    <w:abstractNumId w:val="5"/>
  </w:num>
  <w:num w:numId="8" w16cid:durableId="1537818100">
    <w:abstractNumId w:val="6"/>
  </w:num>
  <w:num w:numId="9" w16cid:durableId="57173444">
    <w:abstractNumId w:val="7"/>
  </w:num>
  <w:num w:numId="10" w16cid:durableId="1063482864">
    <w:abstractNumId w:val="9"/>
  </w:num>
  <w:num w:numId="11" w16cid:durableId="881215632">
    <w:abstractNumId w:val="11"/>
  </w:num>
  <w:num w:numId="12" w16cid:durableId="2089958723">
    <w:abstractNumId w:val="10"/>
  </w:num>
  <w:num w:numId="13" w16cid:durableId="17468727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02"/>
    <w:rsid w:val="000C6913"/>
    <w:rsid w:val="000E1D44"/>
    <w:rsid w:val="001213BA"/>
    <w:rsid w:val="00136F3E"/>
    <w:rsid w:val="001C2A37"/>
    <w:rsid w:val="0020696E"/>
    <w:rsid w:val="002356A2"/>
    <w:rsid w:val="002D12DA"/>
    <w:rsid w:val="002D4A86"/>
    <w:rsid w:val="003019B2"/>
    <w:rsid w:val="0034687F"/>
    <w:rsid w:val="0034688D"/>
    <w:rsid w:val="00372149"/>
    <w:rsid w:val="003F05EF"/>
    <w:rsid w:val="0040233B"/>
    <w:rsid w:val="004D0C0F"/>
    <w:rsid w:val="00511A6E"/>
    <w:rsid w:val="0057534A"/>
    <w:rsid w:val="005908F0"/>
    <w:rsid w:val="00605A5B"/>
    <w:rsid w:val="00620A02"/>
    <w:rsid w:val="00660536"/>
    <w:rsid w:val="006A1B48"/>
    <w:rsid w:val="006B1FC6"/>
    <w:rsid w:val="006C60E6"/>
    <w:rsid w:val="006D0925"/>
    <w:rsid w:val="006E70D3"/>
    <w:rsid w:val="007A5477"/>
    <w:rsid w:val="007B0F94"/>
    <w:rsid w:val="00824B19"/>
    <w:rsid w:val="00951C4B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C3463"/>
    <w:rsid w:val="00DD5D7B"/>
    <w:rsid w:val="00DD5F82"/>
    <w:rsid w:val="00DE2E8D"/>
    <w:rsid w:val="00E312E5"/>
    <w:rsid w:val="00E67CDA"/>
    <w:rsid w:val="00E8318E"/>
    <w:rsid w:val="00EA3F0D"/>
    <w:rsid w:val="00F00B66"/>
    <w:rsid w:val="00F316AD"/>
    <w:rsid w:val="00F4501B"/>
    <w:rsid w:val="00FB4C36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F86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ListParagraph">
    <w:name w:val="List Paragraph"/>
    <w:basedOn w:val="Normal"/>
    <w:uiPriority w:val="34"/>
    <w:semiHidden/>
    <w:qFormat/>
    <w:rsid w:val="0062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463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nce.te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ce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93FB3D5A443949C11214747851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64379-8F8B-4308-9000-50931FF9DA95}"/>
      </w:docPartPr>
      <w:docPartBody>
        <w:p w:rsidR="00AB425A" w:rsidRDefault="003F4EAB">
          <w:pPr>
            <w:pStyle w:val="4CD93FB3D5A443949C11214747851B80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5A"/>
    <w:rsid w:val="003F4EAB"/>
    <w:rsid w:val="00882FE8"/>
    <w:rsid w:val="00A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4CD93FB3D5A443949C11214747851B80">
    <w:name w:val="4CD93FB3D5A443949C11214747851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2023-02-16T17:40:00Z</dcterms:created>
  <dcterms:modified xsi:type="dcterms:W3CDTF">2023-05-18T22:26:00Z</dcterms:modified>
</cp:coreProperties>
</file>